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A520F" w14:textId="6575AD53" w:rsidR="0085257A" w:rsidRPr="00AD232E" w:rsidRDefault="00F86EB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&lt;Project Name&gt;</w:t>
      </w:r>
      <w:r>
        <w:rPr>
          <w:rFonts w:ascii="Times New Roman" w:hAnsi="Times New Roman"/>
        </w:rPr>
        <w:fldChar w:fldCharType="end"/>
      </w:r>
    </w:p>
    <w:p w14:paraId="7FCAC337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20B016E9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1E6B9AEC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21232501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5C4F65F6" w14:textId="77777777" w:rsidR="0085257A" w:rsidRPr="00AD232E" w:rsidRDefault="0085257A"/>
    <w:p w14:paraId="6D077CF5" w14:textId="77777777" w:rsidR="0085257A" w:rsidRPr="00AD232E" w:rsidRDefault="0085257A">
      <w:pPr>
        <w:sectPr w:rsidR="0085257A" w:rsidRPr="00AD232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351C71A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6D477FDF" w14:textId="77777777">
        <w:tc>
          <w:tcPr>
            <w:tcW w:w="2304" w:type="dxa"/>
          </w:tcPr>
          <w:p w14:paraId="03501348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20054A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1BD281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B7265C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15AEB4E2" w14:textId="77777777">
        <w:tc>
          <w:tcPr>
            <w:tcW w:w="2304" w:type="dxa"/>
          </w:tcPr>
          <w:p w14:paraId="6B016FCA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312A9A3C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4A6BC165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22E7121D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63C4B73C" w14:textId="77777777">
        <w:tc>
          <w:tcPr>
            <w:tcW w:w="2304" w:type="dxa"/>
          </w:tcPr>
          <w:p w14:paraId="6A5E0D7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3537F72F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F129533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6F2982C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470EE999" w14:textId="77777777">
        <w:tc>
          <w:tcPr>
            <w:tcW w:w="2304" w:type="dxa"/>
          </w:tcPr>
          <w:p w14:paraId="0CB65E2E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B47B4F8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18F67905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28D7003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08AF777C" w14:textId="77777777">
        <w:tc>
          <w:tcPr>
            <w:tcW w:w="2304" w:type="dxa"/>
          </w:tcPr>
          <w:p w14:paraId="22246980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69F021F3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3C5347EF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1FB81CD" w14:textId="77777777" w:rsidR="0085257A" w:rsidRPr="00AD232E" w:rsidRDefault="0085257A">
            <w:pPr>
              <w:pStyle w:val="Tabletext"/>
            </w:pPr>
          </w:p>
        </w:tc>
      </w:tr>
    </w:tbl>
    <w:p w14:paraId="4E8773A3" w14:textId="77777777" w:rsidR="0085257A" w:rsidRPr="00AD232E" w:rsidRDefault="0085257A"/>
    <w:p w14:paraId="3D6C18C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6FF0E43" w14:textId="77777777" w:rsidR="00AD232E" w:rsidRPr="00F86EB9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F86EB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31D3123B" w14:textId="77777777" w:rsidR="00AD232E" w:rsidRPr="00F86EB9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F86EB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096F3EDF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0BCBB7E6" w14:textId="77777777" w:rsidR="0085257A" w:rsidRPr="00AD232E" w:rsidRDefault="0085257A">
      <w:pPr>
        <w:pStyle w:val="Heading1"/>
        <w:rPr>
          <w:rFonts w:ascii="Times New Roman" w:hAnsi="Times New Roman"/>
        </w:rPr>
      </w:pPr>
      <w:bookmarkStart w:id="1" w:name="_Toc456598586"/>
      <w:bookmarkStart w:id="2" w:name="_Toc456600917"/>
      <w:bookmarkStart w:id="3" w:name="_Toc254949441"/>
      <w:bookmarkStart w:id="4" w:name="_Toc436203377"/>
      <w:bookmarkStart w:id="5" w:name="_Toc452813577"/>
      <w:r w:rsidRPr="00AD232E">
        <w:rPr>
          <w:rFonts w:ascii="Times New Roman" w:hAnsi="Times New Roman"/>
        </w:rPr>
        <w:t>Introduction</w:t>
      </w:r>
      <w:bookmarkEnd w:id="1"/>
      <w:bookmarkEnd w:id="2"/>
      <w:bookmarkEnd w:id="3"/>
    </w:p>
    <w:p w14:paraId="215A9F97" w14:textId="77777777"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14:paraId="2CA91DB4" w14:textId="77777777" w:rsidR="0085257A" w:rsidRPr="00AD232E" w:rsidRDefault="008978F7">
      <w:pPr>
        <w:pStyle w:val="Heading1"/>
        <w:rPr>
          <w:rFonts w:ascii="Times New Roman" w:hAnsi="Times New Roman"/>
        </w:rPr>
      </w:pPr>
      <w:bookmarkStart w:id="6" w:name="_Toc254949442"/>
      <w:bookmarkEnd w:id="4"/>
      <w:bookmarkEnd w:id="5"/>
      <w:r w:rsidRPr="00AD232E">
        <w:rPr>
          <w:rFonts w:ascii="Times New Roman" w:hAnsi="Times New Roman"/>
        </w:rPr>
        <w:t>Glossary</w:t>
      </w:r>
      <w:bookmarkEnd w:id="6"/>
    </w:p>
    <w:p w14:paraId="6EE53E8E" w14:textId="77777777" w:rsidR="0085257A" w:rsidRPr="00AD232E" w:rsidRDefault="00AD232E" w:rsidP="00F669DB">
      <w:pPr>
        <w:pStyle w:val="InfoBlue"/>
      </w:pPr>
      <w:bookmarkStart w:id="7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93736F9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6B9DC851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1F1AB9A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5F50D04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3A52E56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14:paraId="45EC542A" w14:textId="77777777" w:rsidTr="00AD232E">
        <w:trPr>
          <w:trHeight w:val="976"/>
        </w:trPr>
        <w:tc>
          <w:tcPr>
            <w:tcW w:w="2258" w:type="dxa"/>
          </w:tcPr>
          <w:p w14:paraId="7644BBC8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14:paraId="45E4D2E1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14:paraId="767AD8E0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14:paraId="61DF1317" w14:textId="77777777" w:rsidR="0085257A" w:rsidRPr="00F86EB9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7"/>
    </w:tbl>
    <w:p w14:paraId="16659DEF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7C9626" w14:textId="77777777" w:rsidR="00F86EB9" w:rsidRDefault="00F86EB9">
      <w:pPr>
        <w:spacing w:line="240" w:lineRule="auto"/>
      </w:pPr>
      <w:r>
        <w:separator/>
      </w:r>
    </w:p>
  </w:endnote>
  <w:endnote w:type="continuationSeparator" w:id="0">
    <w:p w14:paraId="05988D33" w14:textId="77777777" w:rsidR="00F86EB9" w:rsidRDefault="00F86E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D11AD" w14:textId="77777777" w:rsidR="00231955" w:rsidRDefault="002319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7AD7C" w14:textId="77777777" w:rsidR="00231955" w:rsidRDefault="002319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2B2CA" w14:textId="77777777" w:rsidR="00231955" w:rsidRDefault="0023195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50CB2AC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7A76E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3310FCD" w14:textId="77777777" w:rsidR="00AD439A" w:rsidRDefault="00AD439A" w:rsidP="00AD439A">
          <w:pPr>
            <w:jc w:val="center"/>
          </w:pPr>
          <w:r>
            <w:sym w:font="Symbol" w:char="F0D3"/>
          </w:r>
          <w:r w:rsidR="00F86EB9">
            <w:fldChar w:fldCharType="begin"/>
          </w:r>
          <w:r w:rsidR="00F86EB9">
            <w:instrText xml:space="preserve"> DOCPROPERTY "Company"  \* MERGEFORMAT </w:instrText>
          </w:r>
          <w:r w:rsidR="00F86EB9">
            <w:fldChar w:fldCharType="separate"/>
          </w:r>
          <w:r>
            <w:t>&lt;Student Name&gt;</w:t>
          </w:r>
          <w:r w:rsidR="00F86EB9">
            <w:fldChar w:fldCharType="end"/>
          </w:r>
          <w:r>
            <w:t xml:space="preserve">, </w:t>
          </w:r>
          <w:r w:rsidR="00F86EB9">
            <w:fldChar w:fldCharType="begin"/>
          </w:r>
          <w:r w:rsidR="00F86EB9">
            <w:instrText xml:space="preserve"> DATE \@ "yyyy" </w:instrText>
          </w:r>
          <w:r w:rsidR="00F86EB9">
            <w:fldChar w:fldCharType="separate"/>
          </w:r>
          <w:r w:rsidR="00231955">
            <w:rPr>
              <w:noProof/>
            </w:rPr>
            <w:t>2018</w:t>
          </w:r>
          <w:r w:rsidR="00F86EB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82408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1D353FBB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8EDBF" w14:textId="77777777" w:rsidR="00F86EB9" w:rsidRDefault="00F86EB9">
      <w:pPr>
        <w:spacing w:line="240" w:lineRule="auto"/>
      </w:pPr>
      <w:r>
        <w:separator/>
      </w:r>
    </w:p>
  </w:footnote>
  <w:footnote w:type="continuationSeparator" w:id="0">
    <w:p w14:paraId="6D168FBC" w14:textId="77777777" w:rsidR="00F86EB9" w:rsidRDefault="00F86E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9DED34" w14:textId="77777777" w:rsidR="00231955" w:rsidRDefault="002319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6E1F1" w14:textId="77777777" w:rsidR="00AD439A" w:rsidRDefault="00AD439A">
    <w:pPr>
      <w:rPr>
        <w:sz w:val="24"/>
      </w:rPr>
    </w:pPr>
  </w:p>
  <w:p w14:paraId="33B69752" w14:textId="77777777" w:rsidR="00AD439A" w:rsidRDefault="00AD439A">
    <w:pPr>
      <w:pBdr>
        <w:top w:val="single" w:sz="6" w:space="1" w:color="auto"/>
      </w:pBdr>
      <w:rPr>
        <w:sz w:val="24"/>
      </w:rPr>
    </w:pPr>
  </w:p>
  <w:p w14:paraId="7ED7E42D" w14:textId="24511906" w:rsidR="00AD439A" w:rsidRDefault="00F86EB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231955">
      <w:rPr>
        <w:rFonts w:ascii="Arial" w:hAnsi="Arial"/>
        <w:b/>
        <w:sz w:val="36"/>
      </w:rPr>
      <w:t xml:space="preserve">Raul-Mihai Acu 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3B5985D0" w14:textId="6F38037A" w:rsidR="00AD439A" w:rsidRDefault="00F86EB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231955">
      <w:rPr>
        <w:rFonts w:ascii="Arial" w:hAnsi="Arial"/>
        <w:b/>
        <w:sz w:val="36"/>
      </w:rPr>
      <w:t>30432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746F52F4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DCE4509" w14:textId="77777777" w:rsidR="00AD439A" w:rsidRDefault="00AD439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CD6F8D" w14:textId="77777777" w:rsidR="00231955" w:rsidRDefault="002319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38CAFA8E" w14:textId="77777777">
      <w:tc>
        <w:tcPr>
          <w:tcW w:w="6379" w:type="dxa"/>
        </w:tcPr>
        <w:p w14:paraId="0B08FA5D" w14:textId="77777777" w:rsidR="00AD439A" w:rsidRDefault="00F86EB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727976AF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71C1654C" w14:textId="77777777">
      <w:tc>
        <w:tcPr>
          <w:tcW w:w="6379" w:type="dxa"/>
        </w:tcPr>
        <w:p w14:paraId="5DFAF17A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7F0EB1A1" w14:textId="77777777" w:rsidR="00AD439A" w:rsidRDefault="00AD439A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D439A" w14:paraId="01F2E60B" w14:textId="77777777">
      <w:tc>
        <w:tcPr>
          <w:tcW w:w="9558" w:type="dxa"/>
          <w:gridSpan w:val="2"/>
        </w:tcPr>
        <w:p w14:paraId="2357FF89" w14:textId="77777777" w:rsidR="00AD439A" w:rsidRDefault="00AD439A">
          <w:r>
            <w:t>&lt;document identifier&gt;</w:t>
          </w:r>
        </w:p>
      </w:tc>
    </w:tr>
  </w:tbl>
  <w:p w14:paraId="5E6FDB1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231955"/>
    <w:rsid w:val="005A3207"/>
    <w:rsid w:val="00600853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  <w:rsid w:val="00F8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CE8F4A"/>
  <w15:docId w15:val="{1DDA2C8D-D98A-4524-BC17-07187B4BB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13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Acu Raul</cp:lastModifiedBy>
  <cp:revision>5</cp:revision>
  <cp:lastPrinted>2001-03-15T12:26:00Z</cp:lastPrinted>
  <dcterms:created xsi:type="dcterms:W3CDTF">2010-02-26T10:01:00Z</dcterms:created>
  <dcterms:modified xsi:type="dcterms:W3CDTF">2018-03-22T03:38:00Z</dcterms:modified>
</cp:coreProperties>
</file>