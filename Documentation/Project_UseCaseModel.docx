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F5FF" w14:textId="549C1C16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E91C70">
        <w:rPr>
          <w:rFonts w:ascii="Times New Roman" w:hAnsi="Times New Roman"/>
        </w:rPr>
        <w:t>College Portal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  <w:bookmarkStart w:id="0" w:name="_GoBack"/>
      <w:bookmarkEnd w:id="0"/>
    </w:p>
    <w:p w14:paraId="187F19D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F103882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0C54AB6C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2740F9B2" w14:textId="77777777" w:rsidR="008C4393" w:rsidRPr="00D047E9" w:rsidRDefault="008C4393"/>
    <w:p w14:paraId="02B7E2A2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37E0078" w14:textId="77777777" w:rsidR="008C4393" w:rsidRPr="00D047E9" w:rsidRDefault="008C4393"/>
    <w:p w14:paraId="73E4EE75" w14:textId="77777777" w:rsidR="008C4393" w:rsidRPr="00D047E9" w:rsidRDefault="008C4393">
      <w:pPr>
        <w:pStyle w:val="BodyText"/>
      </w:pPr>
    </w:p>
    <w:p w14:paraId="309D00CE" w14:textId="77777777" w:rsidR="008C4393" w:rsidRPr="00D047E9" w:rsidRDefault="008C4393">
      <w:pPr>
        <w:pStyle w:val="BodyText"/>
      </w:pPr>
    </w:p>
    <w:p w14:paraId="1234B3E2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AE59EC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1B69741" w14:textId="77777777">
        <w:tc>
          <w:tcPr>
            <w:tcW w:w="2304" w:type="dxa"/>
          </w:tcPr>
          <w:p w14:paraId="2609CCB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FEF20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F96D75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8CF3F2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E2EF6CA" w14:textId="77777777">
        <w:tc>
          <w:tcPr>
            <w:tcW w:w="2304" w:type="dxa"/>
          </w:tcPr>
          <w:p w14:paraId="64D57B84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6CF06E29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5EBF1AB8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6471008C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25553D27" w14:textId="77777777">
        <w:tc>
          <w:tcPr>
            <w:tcW w:w="2304" w:type="dxa"/>
          </w:tcPr>
          <w:p w14:paraId="4ABE8DD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B54E8A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36EC75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BE2C2BA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D4F62CA" w14:textId="77777777">
        <w:tc>
          <w:tcPr>
            <w:tcW w:w="2304" w:type="dxa"/>
          </w:tcPr>
          <w:p w14:paraId="5217C40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4C7351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94CFF0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9DFE48A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FF6BF02" w14:textId="77777777">
        <w:tc>
          <w:tcPr>
            <w:tcW w:w="2304" w:type="dxa"/>
          </w:tcPr>
          <w:p w14:paraId="498DC55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ED93C6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EF011E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AEC228F" w14:textId="77777777" w:rsidR="008C4393" w:rsidRPr="00D047E9" w:rsidRDefault="008C4393">
            <w:pPr>
              <w:pStyle w:val="Tabletext"/>
            </w:pPr>
          </w:p>
        </w:tc>
      </w:tr>
    </w:tbl>
    <w:p w14:paraId="380AA1B1" w14:textId="77777777" w:rsidR="008C4393" w:rsidRPr="00D047E9" w:rsidRDefault="008C4393"/>
    <w:p w14:paraId="0AE9E7C8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A6DAD63" w14:textId="101FB263" w:rsidR="00D047E9" w:rsidRPr="009A56FA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A56FA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9B7B76">
        <w:rPr>
          <w:noProof/>
        </w:rPr>
        <w:t>4</w:t>
      </w:r>
      <w:r w:rsidRPr="00D047E9">
        <w:rPr>
          <w:noProof/>
        </w:rPr>
        <w:fldChar w:fldCharType="end"/>
      </w:r>
    </w:p>
    <w:p w14:paraId="6CA17E9C" w14:textId="6A172CD2" w:rsidR="00D047E9" w:rsidRPr="009A56FA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A56FA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9B7B76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0A832A1A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724F7">
        <w:lastRenderedPageBreak/>
        <w:fldChar w:fldCharType="begin"/>
      </w:r>
      <w:r w:rsidR="004724F7">
        <w:instrText xml:space="preserve">title  \* Mergeformat </w:instrText>
      </w:r>
      <w:r w:rsidR="004724F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724F7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64F2CBA2" w14:textId="77777777" w:rsidR="008C4393" w:rsidRPr="00D047E9" w:rsidRDefault="008C4393" w:rsidP="00D047E9">
      <w:pPr>
        <w:pStyle w:val="InfoBlue"/>
      </w:pPr>
    </w:p>
    <w:p w14:paraId="517AFBCA" w14:textId="23BA7827"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43A03BC5" w14:textId="77777777" w:rsidR="00C53A97" w:rsidRPr="00C53A97" w:rsidRDefault="00C53A97" w:rsidP="00C53A97"/>
    <w:p w14:paraId="69A7F8D8" w14:textId="51FB4069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397906" w:rsidRPr="00863EC4">
        <w:t>Edit Student Info</w:t>
      </w:r>
    </w:p>
    <w:p w14:paraId="6C025E18" w14:textId="456194CA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Level:</w:t>
      </w:r>
      <w:r w:rsidRPr="00863EC4">
        <w:t xml:space="preserve"> </w:t>
      </w:r>
      <w:r w:rsidR="00397906" w:rsidRPr="00863EC4">
        <w:t xml:space="preserve">User-goal </w:t>
      </w:r>
    </w:p>
    <w:p w14:paraId="31E0A094" w14:textId="318FCE99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397906" w:rsidRPr="00863EC4">
        <w:t>Administrator</w:t>
      </w:r>
    </w:p>
    <w:p w14:paraId="117D09F0" w14:textId="69DDD698" w:rsidR="006C543D" w:rsidRPr="00863EC4" w:rsidRDefault="006C543D" w:rsidP="0004741B">
      <w:pPr>
        <w:spacing w:line="240" w:lineRule="auto"/>
        <w:ind w:left="720"/>
        <w:jc w:val="both"/>
      </w:pPr>
      <w:r w:rsidRPr="00863EC4">
        <w:rPr>
          <w:b/>
        </w:rPr>
        <w:t>Main success scenario:</w:t>
      </w:r>
      <w:r w:rsidRPr="00863EC4">
        <w:t xml:space="preserve"> </w:t>
      </w:r>
      <w:r w:rsidR="00397906" w:rsidRPr="00863EC4">
        <w:t>The user logs in, if identified as an Administrator, can access the Edit Student Info option, edits the info and it gets saved in the database.</w:t>
      </w:r>
    </w:p>
    <w:p w14:paraId="04F2EA33" w14:textId="6A35DEE6" w:rsidR="00D047E9" w:rsidRPr="00863EC4" w:rsidRDefault="00D047E9" w:rsidP="0004741B">
      <w:pPr>
        <w:spacing w:line="240" w:lineRule="auto"/>
        <w:ind w:left="720"/>
        <w:jc w:val="both"/>
      </w:pPr>
      <w:r w:rsidRPr="00863EC4">
        <w:rPr>
          <w:b/>
        </w:rPr>
        <w:t>Extensions:</w:t>
      </w:r>
      <w:r w:rsidRPr="00863EC4">
        <w:t xml:space="preserve"> </w:t>
      </w:r>
      <w:r w:rsidR="00397906" w:rsidRPr="00863EC4">
        <w:t>The user is not recognized as an administrator, access is denied.</w:t>
      </w:r>
    </w:p>
    <w:p w14:paraId="5F5B727E" w14:textId="2E8D8B38" w:rsidR="00397906" w:rsidRPr="00863EC4" w:rsidRDefault="00397906" w:rsidP="0004741B">
      <w:pPr>
        <w:spacing w:line="240" w:lineRule="auto"/>
        <w:ind w:left="720"/>
        <w:jc w:val="both"/>
      </w:pPr>
      <w:r w:rsidRPr="00863EC4">
        <w:tab/>
        <w:t xml:space="preserve">      The user logs in as an administrator, but provides invalid data and an  </w:t>
      </w:r>
    </w:p>
    <w:p w14:paraId="2FB5039C" w14:textId="59DA9017" w:rsidR="00397906" w:rsidRPr="00863EC4" w:rsidRDefault="00397906" w:rsidP="00397906">
      <w:pPr>
        <w:spacing w:line="240" w:lineRule="auto"/>
        <w:ind w:left="1440"/>
        <w:jc w:val="both"/>
      </w:pPr>
      <w:r w:rsidRPr="00863EC4">
        <w:t xml:space="preserve">      error message is displayed.</w:t>
      </w:r>
    </w:p>
    <w:p w14:paraId="578BA6F6" w14:textId="23911F82" w:rsidR="00FE6466" w:rsidRPr="00863EC4" w:rsidRDefault="00FE6466" w:rsidP="0004741B">
      <w:pPr>
        <w:spacing w:line="240" w:lineRule="auto"/>
        <w:ind w:left="720"/>
        <w:jc w:val="both"/>
      </w:pPr>
    </w:p>
    <w:p w14:paraId="19526FD8" w14:textId="328D7865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397906" w:rsidRPr="00863EC4">
        <w:t>Post announcement</w:t>
      </w:r>
    </w:p>
    <w:p w14:paraId="0A996759" w14:textId="7C05B178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Level:</w:t>
      </w:r>
      <w:r w:rsidRPr="00863EC4">
        <w:t xml:space="preserve"> </w:t>
      </w:r>
      <w:r w:rsidR="00397906" w:rsidRPr="00863EC4">
        <w:t>User-goal</w:t>
      </w:r>
    </w:p>
    <w:p w14:paraId="3A1E6573" w14:textId="725686C3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397906" w:rsidRPr="00863EC4">
        <w:t>Teacher</w:t>
      </w:r>
    </w:p>
    <w:p w14:paraId="11728689" w14:textId="0A79C60C" w:rsidR="00FE6466" w:rsidRPr="00863EC4" w:rsidRDefault="00FE6466" w:rsidP="00C53A97">
      <w:pPr>
        <w:spacing w:line="240" w:lineRule="auto"/>
        <w:ind w:left="720"/>
        <w:jc w:val="both"/>
      </w:pPr>
      <w:r w:rsidRPr="00863EC4">
        <w:rPr>
          <w:b/>
        </w:rPr>
        <w:t>Main success scenario:</w:t>
      </w:r>
      <w:r w:rsidRPr="00863EC4">
        <w:t xml:space="preserve"> </w:t>
      </w:r>
      <w:r w:rsidR="00397906" w:rsidRPr="00863EC4">
        <w:t>User logs in, if is identified as a Teacher, the Post announcemen</w:t>
      </w:r>
      <w:r w:rsidR="00C53A97" w:rsidRPr="00863EC4">
        <w:t>t</w:t>
      </w:r>
      <w:r w:rsidR="00397906" w:rsidRPr="00863EC4">
        <w:t xml:space="preserve"> option becomes available, a new window for the announcement is popped and the announcement will be displayed.</w:t>
      </w:r>
    </w:p>
    <w:p w14:paraId="6EC47E0C" w14:textId="032488D3" w:rsidR="00FE6466" w:rsidRPr="00863EC4" w:rsidRDefault="00FE6466" w:rsidP="00FE6466">
      <w:pPr>
        <w:spacing w:line="240" w:lineRule="auto"/>
        <w:ind w:left="720"/>
        <w:jc w:val="both"/>
      </w:pPr>
    </w:p>
    <w:p w14:paraId="16BCA695" w14:textId="7881F3B5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C53A97" w:rsidRPr="00863EC4">
        <w:t>View marks</w:t>
      </w:r>
    </w:p>
    <w:p w14:paraId="5E4F614B" w14:textId="16BAEB54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Level</w:t>
      </w:r>
      <w:r w:rsidR="00C53A97" w:rsidRPr="00863EC4">
        <w:rPr>
          <w:b/>
        </w:rPr>
        <w:t>:</w:t>
      </w:r>
      <w:r w:rsidR="00C53A97" w:rsidRPr="00863EC4">
        <w:t xml:space="preserve"> User-goal</w:t>
      </w:r>
    </w:p>
    <w:p w14:paraId="265458CF" w14:textId="72B97F53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C53A97" w:rsidRPr="00863EC4">
        <w:t>Student</w:t>
      </w:r>
    </w:p>
    <w:p w14:paraId="2BA1C0E0" w14:textId="73B4BE3C" w:rsidR="00FE6466" w:rsidRPr="00863EC4" w:rsidRDefault="00FE6466" w:rsidP="00C53A97">
      <w:pPr>
        <w:spacing w:line="240" w:lineRule="auto"/>
        <w:ind w:left="720"/>
        <w:jc w:val="both"/>
      </w:pPr>
      <w:r w:rsidRPr="00863EC4">
        <w:rPr>
          <w:b/>
        </w:rPr>
        <w:t>Main success scenario</w:t>
      </w:r>
      <w:r w:rsidR="00C53A97" w:rsidRPr="00863EC4">
        <w:rPr>
          <w:b/>
        </w:rPr>
        <w:t>:</w:t>
      </w:r>
      <w:r w:rsidR="00C53A97" w:rsidRPr="00863EC4">
        <w:t xml:space="preserve"> The user logs in, if it`s a Student user, the View marks option is available. If accessed, the student`s marks are displayed.</w:t>
      </w:r>
    </w:p>
    <w:p w14:paraId="760F47DE" w14:textId="77F2ECEB" w:rsidR="008C4393" w:rsidRPr="00863EC4" w:rsidRDefault="008C4393" w:rsidP="00D047E9">
      <w:pPr>
        <w:pStyle w:val="InfoBlue"/>
        <w:rPr>
          <w:i w:val="0"/>
          <w:color w:val="auto"/>
          <w:sz w:val="16"/>
        </w:rPr>
      </w:pPr>
    </w:p>
    <w:p w14:paraId="43450955" w14:textId="070A11EB"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285E27E2" w14:textId="46482583" w:rsidR="00071C76" w:rsidRPr="00071C76" w:rsidRDefault="009B7B76" w:rsidP="00071C76">
      <w:pPr>
        <w:jc w:val="center"/>
      </w:pPr>
      <w:r>
        <w:rPr>
          <w:noProof/>
        </w:rPr>
        <w:pict w14:anchorId="1CAA2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6.5pt;height:366.75pt;visibility:visible;mso-wrap-style:square">
            <v:imagedata r:id="rId8" o:title=""/>
          </v:shape>
        </w:pict>
      </w:r>
    </w:p>
    <w:p w14:paraId="17AE5334" w14:textId="15BAC058" w:rsidR="00071C76" w:rsidRDefault="00071C76" w:rsidP="00071C76"/>
    <w:p w14:paraId="3871AA44" w14:textId="58D3DD98" w:rsidR="00071C76" w:rsidRPr="00071C76" w:rsidRDefault="00071C76" w:rsidP="00071C76">
      <w:pPr>
        <w:ind w:left="720"/>
      </w:pPr>
    </w:p>
    <w:p w14:paraId="4A83DB1E" w14:textId="30D6B286" w:rsidR="008C4393" w:rsidRPr="00D047E9" w:rsidRDefault="008C4393" w:rsidP="00D047E9">
      <w:pPr>
        <w:pStyle w:val="InfoBlue"/>
      </w:pP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2A84D" w14:textId="77777777" w:rsidR="004724F7" w:rsidRDefault="004724F7">
      <w:pPr>
        <w:spacing w:line="240" w:lineRule="auto"/>
      </w:pPr>
      <w:r>
        <w:separator/>
      </w:r>
    </w:p>
  </w:endnote>
  <w:endnote w:type="continuationSeparator" w:id="0">
    <w:p w14:paraId="542C96FD" w14:textId="77777777" w:rsidR="004724F7" w:rsidRDefault="00472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E6A14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C6EB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F20F1" w14:textId="15AF0E2E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724F7">
            <w:fldChar w:fldCharType="begin"/>
          </w:r>
          <w:r w:rsidR="004724F7">
            <w:instrText xml:space="preserve"> DOCPROPERTY "Company"  \* MERGEFORMAT </w:instrText>
          </w:r>
          <w:r w:rsidR="004724F7">
            <w:fldChar w:fldCharType="separate"/>
          </w:r>
          <w:r w:rsidR="009B7B76">
            <w:t>&lt;Company Name&gt;</w:t>
          </w:r>
          <w:r w:rsidR="004724F7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B7B7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4F909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36AB9A57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40C4F" w14:textId="77777777" w:rsidR="004724F7" w:rsidRDefault="004724F7">
      <w:pPr>
        <w:spacing w:line="240" w:lineRule="auto"/>
      </w:pPr>
      <w:r>
        <w:separator/>
      </w:r>
    </w:p>
  </w:footnote>
  <w:footnote w:type="continuationSeparator" w:id="0">
    <w:p w14:paraId="552C48AA" w14:textId="77777777" w:rsidR="004724F7" w:rsidRDefault="00472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EA4DE" w14:textId="77777777" w:rsidR="008C4393" w:rsidRDefault="008C4393">
    <w:pPr>
      <w:rPr>
        <w:sz w:val="24"/>
      </w:rPr>
    </w:pPr>
  </w:p>
  <w:p w14:paraId="45E79DBB" w14:textId="77777777" w:rsidR="008C4393" w:rsidRDefault="008C4393">
    <w:pPr>
      <w:pBdr>
        <w:top w:val="single" w:sz="6" w:space="1" w:color="auto"/>
      </w:pBdr>
      <w:rPr>
        <w:sz w:val="24"/>
      </w:rPr>
    </w:pPr>
  </w:p>
  <w:p w14:paraId="619AFAE7" w14:textId="62C5A6EE" w:rsidR="008C4393" w:rsidRDefault="004724F7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B7B76" w:rsidRPr="009B7B76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1198664F" w14:textId="02F0BB6F" w:rsidR="0004741B" w:rsidRDefault="004724F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B7B76" w:rsidRPr="009B7B76">
      <w:rPr>
        <w:rFonts w:ascii="Arial" w:hAnsi="Arial"/>
        <w:b/>
        <w:sz w:val="36"/>
      </w:rPr>
      <w:t xml:space="preserve">&lt;Company </w:t>
    </w:r>
    <w:r w:rsidR="009B7B76">
      <w:t>Name&gt;</w:t>
    </w:r>
    <w:r>
      <w:rPr>
        <w:rFonts w:ascii="Arial" w:hAnsi="Arial"/>
        <w:b/>
        <w:sz w:val="36"/>
      </w:rPr>
      <w:fldChar w:fldCharType="end"/>
    </w:r>
  </w:p>
  <w:p w14:paraId="1E9997E1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564488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74BD70A" w14:textId="77777777">
      <w:tc>
        <w:tcPr>
          <w:tcW w:w="6379" w:type="dxa"/>
        </w:tcPr>
        <w:p w14:paraId="69F61BAA" w14:textId="5AA63F20" w:rsidR="008C4393" w:rsidRDefault="004724F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B7B76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219048F6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E3AD989" w14:textId="77777777">
      <w:tc>
        <w:tcPr>
          <w:tcW w:w="6379" w:type="dxa"/>
        </w:tcPr>
        <w:p w14:paraId="7385740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1C0D867" w14:textId="77777777" w:rsidR="008C4393" w:rsidRDefault="00570E8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1E000845" w14:textId="77777777">
      <w:tc>
        <w:tcPr>
          <w:tcW w:w="9558" w:type="dxa"/>
          <w:gridSpan w:val="2"/>
        </w:tcPr>
        <w:p w14:paraId="72B828BE" w14:textId="77777777" w:rsidR="008C4393" w:rsidRDefault="00570E86">
          <w:r>
            <w:t>&lt;document identifier&gt;</w:t>
          </w:r>
        </w:p>
      </w:tc>
    </w:tr>
  </w:tbl>
  <w:p w14:paraId="024A13A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71C76"/>
    <w:rsid w:val="000916B9"/>
    <w:rsid w:val="002D02EB"/>
    <w:rsid w:val="00397906"/>
    <w:rsid w:val="003D6579"/>
    <w:rsid w:val="004724F7"/>
    <w:rsid w:val="0056530F"/>
    <w:rsid w:val="00570E86"/>
    <w:rsid w:val="00664E4B"/>
    <w:rsid w:val="006C543D"/>
    <w:rsid w:val="00863EC4"/>
    <w:rsid w:val="008C4393"/>
    <w:rsid w:val="0090593F"/>
    <w:rsid w:val="009A56FA"/>
    <w:rsid w:val="009B7B76"/>
    <w:rsid w:val="00AB08B8"/>
    <w:rsid w:val="00C53A97"/>
    <w:rsid w:val="00C709E3"/>
    <w:rsid w:val="00D047E9"/>
    <w:rsid w:val="00D720D3"/>
    <w:rsid w:val="00E91C70"/>
    <w:rsid w:val="00FE6466"/>
    <w:rsid w:val="00FE6B8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DC2F5"/>
  <w15:docId w15:val="{1DDA2C8D-D98A-4524-BC17-07187B4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443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Acu Raul</cp:lastModifiedBy>
  <cp:revision>12</cp:revision>
  <cp:lastPrinted>2018-04-05T12:02:00Z</cp:lastPrinted>
  <dcterms:created xsi:type="dcterms:W3CDTF">2010-02-24T09:14:00Z</dcterms:created>
  <dcterms:modified xsi:type="dcterms:W3CDTF">2018-04-05T12:02:00Z</dcterms:modified>
</cp:coreProperties>
</file>